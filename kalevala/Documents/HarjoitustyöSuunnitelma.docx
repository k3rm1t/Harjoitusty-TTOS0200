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9BA" w:rsidRDefault="00117010" w:rsidP="00DA59BA">
      <w:pPr>
        <w:pStyle w:val="Kansi26"/>
      </w:pPr>
      <w:r>
        <w:t>Harjoitustyö</w:t>
      </w:r>
      <w:r w:rsidR="00C6494B">
        <w:t>suunnitelma</w:t>
      </w:r>
    </w:p>
    <w:p w:rsidR="00DA59BA" w:rsidRDefault="00117010" w:rsidP="00DA59BA">
      <w:pPr>
        <w:pStyle w:val="Kansi14"/>
      </w:pPr>
      <w:r>
        <w:t>TTOS0200</w:t>
      </w:r>
      <w:r w:rsidR="00C6494B">
        <w:t xml:space="preserve"> olio-ohjelmointi</w:t>
      </w:r>
    </w:p>
    <w:p w:rsidR="00DA59BA" w:rsidRDefault="00DA59BA" w:rsidP="00DA59BA">
      <w:pPr>
        <w:pStyle w:val="Kansi14"/>
      </w:pPr>
      <w:r>
        <w:t>Teemu Joutulainen</w:t>
      </w:r>
    </w:p>
    <w:p w:rsidR="00DA59BA" w:rsidRDefault="00DA59BA" w:rsidP="00DA59BA">
      <w:pPr>
        <w:pStyle w:val="Kansi14"/>
      </w:pPr>
    </w:p>
    <w:p w:rsidR="00DA59BA" w:rsidRDefault="00DA59BA" w:rsidP="00DA59BA">
      <w:pPr>
        <w:pStyle w:val="Kansi14"/>
      </w:pPr>
    </w:p>
    <w:p w:rsidR="00DA59BA" w:rsidRDefault="00DA59BA" w:rsidP="00DA59BA">
      <w:pPr>
        <w:pStyle w:val="Kansi14"/>
      </w:pPr>
    </w:p>
    <w:p w:rsidR="00DA59BA" w:rsidRDefault="00DA59BA" w:rsidP="00DA59BA">
      <w:pPr>
        <w:pStyle w:val="Kansi14"/>
      </w:pPr>
    </w:p>
    <w:p w:rsidR="00DA59BA" w:rsidRDefault="00DA59BA" w:rsidP="00DA59BA">
      <w:pPr>
        <w:pStyle w:val="Kansi14"/>
      </w:pPr>
    </w:p>
    <w:p w:rsidR="00DA59BA" w:rsidRDefault="00DA59BA" w:rsidP="00DA59BA">
      <w:pPr>
        <w:pStyle w:val="Kansi14"/>
      </w:pPr>
    </w:p>
    <w:p w:rsidR="00DA59BA" w:rsidRDefault="00DA59BA" w:rsidP="00DA59BA">
      <w:pPr>
        <w:pStyle w:val="Kansi14"/>
      </w:pPr>
    </w:p>
    <w:p w:rsidR="00DA59BA" w:rsidRDefault="00DA59BA" w:rsidP="00DA59BA">
      <w:pPr>
        <w:pStyle w:val="Kansi14"/>
      </w:pPr>
    </w:p>
    <w:p w:rsidR="00DA59BA" w:rsidRDefault="00117010" w:rsidP="00DA59BA">
      <w:pPr>
        <w:pStyle w:val="Kansi14"/>
      </w:pPr>
      <w:r>
        <w:t>Harjoitustyö</w:t>
      </w:r>
    </w:p>
    <w:p w:rsidR="00DA59BA" w:rsidRDefault="00117010" w:rsidP="00DA59BA">
      <w:pPr>
        <w:pStyle w:val="Kansi14"/>
      </w:pPr>
      <w:r>
        <w:t>Maaliskuu 2017</w:t>
      </w:r>
    </w:p>
    <w:p w:rsidR="00DA59BA" w:rsidRDefault="00DA59BA" w:rsidP="00DA59BA">
      <w:pPr>
        <w:pStyle w:val="Kansi14"/>
      </w:pPr>
      <w:r>
        <w:t xml:space="preserve">Teito- ja viestintätekniikka </w:t>
      </w:r>
    </w:p>
    <w:p w:rsidR="003B2A25" w:rsidRDefault="00117010" w:rsidP="00DA59BA">
      <w:pPr>
        <w:pStyle w:val="Kansi14"/>
      </w:pPr>
      <w:r>
        <w:t>K</w:t>
      </w:r>
      <w:r w:rsidR="003B2A25">
        <w:t>yberturvallisuus</w:t>
      </w:r>
    </w:p>
    <w:p w:rsidR="00DA59BA" w:rsidRDefault="00DA59BA" w:rsidP="00DA59BA"/>
    <w:p w:rsidR="00DA59BA" w:rsidRDefault="00DA59BA" w:rsidP="00DA59BA">
      <w:pPr>
        <w:sectPr w:rsidR="00DA59BA" w:rsidSect="00477C70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sz w:val="24"/>
          <w:szCs w:val="22"/>
        </w:rPr>
        <w:id w:val="-3586643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B587C" w:rsidRDefault="00EB587C">
          <w:pPr>
            <w:pStyle w:val="Sisllysluettelonotsikko"/>
          </w:pPr>
          <w:r>
            <w:t>Sisällysluettelo</w:t>
          </w:r>
        </w:p>
        <w:p w:rsidR="00EB587C" w:rsidRDefault="00EB587C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860748" w:history="1">
            <w:r w:rsidRPr="00FE23DE">
              <w:rPr>
                <w:rStyle w:val="Hyperlinkki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FE23DE">
              <w:rPr>
                <w:rStyle w:val="Hyperlinkki"/>
                <w:noProof/>
              </w:rPr>
              <w:t>Tekijä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7C" w:rsidRDefault="009D1C9B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6860749" w:history="1">
            <w:r w:rsidR="00EB587C" w:rsidRPr="00FE23DE">
              <w:rPr>
                <w:rStyle w:val="Hyperlinkki"/>
                <w:noProof/>
              </w:rPr>
              <w:t>3</w:t>
            </w:r>
            <w:r w:rsidR="00EB587C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EB587C" w:rsidRPr="00FE23DE">
              <w:rPr>
                <w:rStyle w:val="Hyperlinkki"/>
                <w:noProof/>
              </w:rPr>
              <w:t>Johdanto</w:t>
            </w:r>
            <w:r w:rsidR="00EB587C">
              <w:rPr>
                <w:noProof/>
                <w:webHidden/>
              </w:rPr>
              <w:tab/>
            </w:r>
            <w:r w:rsidR="00EB587C">
              <w:rPr>
                <w:noProof/>
                <w:webHidden/>
              </w:rPr>
              <w:fldChar w:fldCharType="begin"/>
            </w:r>
            <w:r w:rsidR="00EB587C">
              <w:rPr>
                <w:noProof/>
                <w:webHidden/>
              </w:rPr>
              <w:instrText xml:space="preserve"> PAGEREF _Toc476860749 \h </w:instrText>
            </w:r>
            <w:r w:rsidR="00EB587C">
              <w:rPr>
                <w:noProof/>
                <w:webHidden/>
              </w:rPr>
            </w:r>
            <w:r w:rsidR="00EB587C">
              <w:rPr>
                <w:noProof/>
                <w:webHidden/>
              </w:rPr>
              <w:fldChar w:fldCharType="separate"/>
            </w:r>
            <w:r w:rsidR="00EB587C">
              <w:rPr>
                <w:noProof/>
                <w:webHidden/>
              </w:rPr>
              <w:t>1</w:t>
            </w:r>
            <w:r w:rsidR="00EB587C">
              <w:rPr>
                <w:noProof/>
                <w:webHidden/>
              </w:rPr>
              <w:fldChar w:fldCharType="end"/>
            </w:r>
          </w:hyperlink>
        </w:p>
        <w:p w:rsidR="00EB587C" w:rsidRDefault="009D1C9B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6860750" w:history="1">
            <w:r w:rsidR="00EB587C" w:rsidRPr="00FE23DE">
              <w:rPr>
                <w:rStyle w:val="Hyperlinkki"/>
                <w:noProof/>
              </w:rPr>
              <w:t>4</w:t>
            </w:r>
            <w:r w:rsidR="00EB587C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EB587C" w:rsidRPr="00FE23DE">
              <w:rPr>
                <w:rStyle w:val="Hyperlinkki"/>
                <w:noProof/>
              </w:rPr>
              <w:t>Suunnattu</w:t>
            </w:r>
            <w:r w:rsidR="00EB587C">
              <w:rPr>
                <w:noProof/>
                <w:webHidden/>
              </w:rPr>
              <w:tab/>
            </w:r>
            <w:r w:rsidR="00EB587C">
              <w:rPr>
                <w:noProof/>
                <w:webHidden/>
              </w:rPr>
              <w:fldChar w:fldCharType="begin"/>
            </w:r>
            <w:r w:rsidR="00EB587C">
              <w:rPr>
                <w:noProof/>
                <w:webHidden/>
              </w:rPr>
              <w:instrText xml:space="preserve"> PAGEREF _Toc476860750 \h </w:instrText>
            </w:r>
            <w:r w:rsidR="00EB587C">
              <w:rPr>
                <w:noProof/>
                <w:webHidden/>
              </w:rPr>
            </w:r>
            <w:r w:rsidR="00EB587C">
              <w:rPr>
                <w:noProof/>
                <w:webHidden/>
              </w:rPr>
              <w:fldChar w:fldCharType="separate"/>
            </w:r>
            <w:r w:rsidR="00EB587C">
              <w:rPr>
                <w:noProof/>
                <w:webHidden/>
              </w:rPr>
              <w:t>1</w:t>
            </w:r>
            <w:r w:rsidR="00EB587C">
              <w:rPr>
                <w:noProof/>
                <w:webHidden/>
              </w:rPr>
              <w:fldChar w:fldCharType="end"/>
            </w:r>
          </w:hyperlink>
        </w:p>
        <w:p w:rsidR="00EB587C" w:rsidRDefault="009D1C9B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6860751" w:history="1">
            <w:r w:rsidR="00EB587C" w:rsidRPr="00FE23DE">
              <w:rPr>
                <w:rStyle w:val="Hyperlinkki"/>
                <w:noProof/>
              </w:rPr>
              <w:t>5</w:t>
            </w:r>
            <w:r w:rsidR="00EB587C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EB587C" w:rsidRPr="00FE23DE">
              <w:rPr>
                <w:rStyle w:val="Hyperlinkki"/>
                <w:noProof/>
              </w:rPr>
              <w:t>Ympäristö</w:t>
            </w:r>
            <w:r w:rsidR="00EB587C">
              <w:rPr>
                <w:noProof/>
                <w:webHidden/>
              </w:rPr>
              <w:tab/>
            </w:r>
            <w:r w:rsidR="00EB587C">
              <w:rPr>
                <w:noProof/>
                <w:webHidden/>
              </w:rPr>
              <w:fldChar w:fldCharType="begin"/>
            </w:r>
            <w:r w:rsidR="00EB587C">
              <w:rPr>
                <w:noProof/>
                <w:webHidden/>
              </w:rPr>
              <w:instrText xml:space="preserve"> PAGEREF _Toc476860751 \h </w:instrText>
            </w:r>
            <w:r w:rsidR="00EB587C">
              <w:rPr>
                <w:noProof/>
                <w:webHidden/>
              </w:rPr>
            </w:r>
            <w:r w:rsidR="00EB587C">
              <w:rPr>
                <w:noProof/>
                <w:webHidden/>
              </w:rPr>
              <w:fldChar w:fldCharType="separate"/>
            </w:r>
            <w:r w:rsidR="00EB587C">
              <w:rPr>
                <w:noProof/>
                <w:webHidden/>
              </w:rPr>
              <w:t>2</w:t>
            </w:r>
            <w:r w:rsidR="00EB587C">
              <w:rPr>
                <w:noProof/>
                <w:webHidden/>
              </w:rPr>
              <w:fldChar w:fldCharType="end"/>
            </w:r>
          </w:hyperlink>
        </w:p>
        <w:p w:rsidR="00EB587C" w:rsidRDefault="009D1C9B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6860752" w:history="1">
            <w:r w:rsidR="00EB587C" w:rsidRPr="00FE23DE">
              <w:rPr>
                <w:rStyle w:val="Hyperlinkki"/>
                <w:noProof/>
              </w:rPr>
              <w:t>6</w:t>
            </w:r>
            <w:r w:rsidR="00EB587C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EB587C" w:rsidRPr="00FE23DE">
              <w:rPr>
                <w:rStyle w:val="Hyperlinkki"/>
                <w:noProof/>
              </w:rPr>
              <w:t>Työmäärä</w:t>
            </w:r>
            <w:r w:rsidR="00EB587C">
              <w:rPr>
                <w:noProof/>
                <w:webHidden/>
              </w:rPr>
              <w:tab/>
            </w:r>
            <w:r w:rsidR="00EB587C">
              <w:rPr>
                <w:noProof/>
                <w:webHidden/>
              </w:rPr>
              <w:fldChar w:fldCharType="begin"/>
            </w:r>
            <w:r w:rsidR="00EB587C">
              <w:rPr>
                <w:noProof/>
                <w:webHidden/>
              </w:rPr>
              <w:instrText xml:space="preserve"> PAGEREF _Toc476860752 \h </w:instrText>
            </w:r>
            <w:r w:rsidR="00EB587C">
              <w:rPr>
                <w:noProof/>
                <w:webHidden/>
              </w:rPr>
            </w:r>
            <w:r w:rsidR="00EB587C">
              <w:rPr>
                <w:noProof/>
                <w:webHidden/>
              </w:rPr>
              <w:fldChar w:fldCharType="separate"/>
            </w:r>
            <w:r w:rsidR="00EB587C">
              <w:rPr>
                <w:noProof/>
                <w:webHidden/>
              </w:rPr>
              <w:t>2</w:t>
            </w:r>
            <w:r w:rsidR="00EB587C">
              <w:rPr>
                <w:noProof/>
                <w:webHidden/>
              </w:rPr>
              <w:fldChar w:fldCharType="end"/>
            </w:r>
          </w:hyperlink>
        </w:p>
        <w:p w:rsidR="00EB587C" w:rsidRDefault="009D1C9B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76860753" w:history="1">
            <w:r w:rsidR="00EB587C" w:rsidRPr="00FE23DE">
              <w:rPr>
                <w:rStyle w:val="Hyperlinkki"/>
                <w:noProof/>
              </w:rPr>
              <w:t>7</w:t>
            </w:r>
            <w:r w:rsidR="00EB587C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EB587C" w:rsidRPr="00FE23DE">
              <w:rPr>
                <w:rStyle w:val="Hyperlinkki"/>
                <w:noProof/>
              </w:rPr>
              <w:t>Luokkakaavio</w:t>
            </w:r>
            <w:r w:rsidR="00EB587C">
              <w:rPr>
                <w:noProof/>
                <w:webHidden/>
              </w:rPr>
              <w:tab/>
            </w:r>
            <w:r w:rsidR="00EB587C">
              <w:rPr>
                <w:noProof/>
                <w:webHidden/>
              </w:rPr>
              <w:fldChar w:fldCharType="begin"/>
            </w:r>
            <w:r w:rsidR="00EB587C">
              <w:rPr>
                <w:noProof/>
                <w:webHidden/>
              </w:rPr>
              <w:instrText xml:space="preserve"> PAGEREF _Toc476860753 \h </w:instrText>
            </w:r>
            <w:r w:rsidR="00EB587C">
              <w:rPr>
                <w:noProof/>
                <w:webHidden/>
              </w:rPr>
            </w:r>
            <w:r w:rsidR="00EB587C">
              <w:rPr>
                <w:noProof/>
                <w:webHidden/>
              </w:rPr>
              <w:fldChar w:fldCharType="separate"/>
            </w:r>
            <w:r w:rsidR="00EB587C">
              <w:rPr>
                <w:noProof/>
                <w:webHidden/>
              </w:rPr>
              <w:t>2</w:t>
            </w:r>
            <w:r w:rsidR="00EB587C">
              <w:rPr>
                <w:noProof/>
                <w:webHidden/>
              </w:rPr>
              <w:fldChar w:fldCharType="end"/>
            </w:r>
          </w:hyperlink>
        </w:p>
        <w:p w:rsidR="00EB587C" w:rsidRDefault="00EB587C">
          <w:r>
            <w:rPr>
              <w:b/>
              <w:bCs/>
            </w:rPr>
            <w:fldChar w:fldCharType="end"/>
          </w:r>
        </w:p>
      </w:sdtContent>
    </w:sdt>
    <w:p w:rsidR="00117010" w:rsidRDefault="00117010" w:rsidP="00EB587C">
      <w:pPr>
        <w:pStyle w:val="Otsikko1"/>
      </w:pPr>
      <w:bookmarkStart w:id="0" w:name="_Toc476860748"/>
      <w:r>
        <w:t>Tekijä</w:t>
      </w:r>
      <w:bookmarkEnd w:id="0"/>
    </w:p>
    <w:p w:rsidR="00117010" w:rsidRDefault="00117010" w:rsidP="00477C70">
      <w:r>
        <w:t xml:space="preserve">Toisen vuoden tieto- ja viestintätekniikan opiskelija. Ohjelmointikokemusta ei ole mahdottoman paljoa, mutta uskon, että sovellus tulee toimimaan. </w:t>
      </w:r>
      <w:r w:rsidR="00EB587C">
        <w:t xml:space="preserve">Ohjelmointi kiinnostaa kovasti ja halu oppia on suuri. </w:t>
      </w:r>
    </w:p>
    <w:p w:rsidR="00B8362E" w:rsidRDefault="00117010" w:rsidP="00EB587C">
      <w:pPr>
        <w:pStyle w:val="Otsikko1"/>
      </w:pPr>
      <w:bookmarkStart w:id="1" w:name="_Toc476860749"/>
      <w:r>
        <w:t>Johdanto</w:t>
      </w:r>
      <w:bookmarkEnd w:id="1"/>
    </w:p>
    <w:p w:rsidR="00EB587C" w:rsidRDefault="00117010" w:rsidP="00477C70">
      <w:r>
        <w:t>Tarkoituksena on tehdä Muumipeikon kalaretki lautapelistä tietokoneistettu versio. Pelin hahmot eivät kuitenkaan liity muumeihin</w:t>
      </w:r>
      <w:r w:rsidR="00803CCC">
        <w:t xml:space="preserve"> vaan Kalevalaan</w:t>
      </w:r>
      <w:r>
        <w:t>. Sovellus tulee olemaan enemmän miinaharavan kaltainen.</w:t>
      </w:r>
      <w:r w:rsidR="00803CCC">
        <w:t xml:space="preserve"> Peliä tulisi voida pelata kahdella eri käyttäjällä, mutta samalla työasemalla. </w:t>
      </w:r>
    </w:p>
    <w:p w:rsidR="00117010" w:rsidRDefault="00117010" w:rsidP="00EB587C">
      <w:pPr>
        <w:pStyle w:val="Otsikko1"/>
      </w:pPr>
      <w:bookmarkStart w:id="2" w:name="_Toc476860750"/>
      <w:r>
        <w:t>Suunnattu</w:t>
      </w:r>
      <w:bookmarkEnd w:id="2"/>
    </w:p>
    <w:p w:rsidR="00117010" w:rsidRDefault="00117010" w:rsidP="00477C70">
      <w:r>
        <w:t>Sovellus on suunnattu lapsille ja lastenmielisille, jotka haluavat pelata peliä.</w:t>
      </w:r>
      <w:r w:rsidR="00803CCC">
        <w:t xml:space="preserve"> Peliä ei suositella alle neljä vuotia</w:t>
      </w:r>
      <w:r w:rsidR="0057494F">
        <w:t>i</w:t>
      </w:r>
      <w:r w:rsidR="00803CCC">
        <w:t>lle.</w:t>
      </w:r>
    </w:p>
    <w:p w:rsidR="00117010" w:rsidRDefault="00117010" w:rsidP="00EB587C">
      <w:pPr>
        <w:pStyle w:val="Otsikko1"/>
      </w:pPr>
      <w:bookmarkStart w:id="3" w:name="_Toc476860751"/>
      <w:r>
        <w:lastRenderedPageBreak/>
        <w:t>Ympäristö</w:t>
      </w:r>
      <w:bookmarkEnd w:id="3"/>
    </w:p>
    <w:p w:rsidR="00117010" w:rsidRDefault="00117010" w:rsidP="00477C70">
      <w:r>
        <w:t xml:space="preserve">Sovellus kehitetään Visual Studio 2015 ohjelmalla ja tarkoitus on, että se toimii ensiksi ainakin Windows laitteilla. Sovellus tulee olemaan graafinen ja siinä käytetään XAML ja </w:t>
      </w:r>
      <w:proofErr w:type="spellStart"/>
      <w:r>
        <w:t>UWP:tä</w:t>
      </w:r>
      <w:proofErr w:type="spellEnd"/>
      <w:r>
        <w:t>. Toteutus kielenä C#.</w:t>
      </w:r>
      <w:r w:rsidR="00EB587C">
        <w:t xml:space="preserve"> Luokkakaavion tekemisessä apuna käytettiin </w:t>
      </w:r>
      <w:proofErr w:type="spellStart"/>
      <w:r w:rsidR="00EB587C">
        <w:t>webbi</w:t>
      </w:r>
      <w:proofErr w:type="spellEnd"/>
      <w:r w:rsidR="00EB587C">
        <w:t>-pohjaista sovellusta draw.io.</w:t>
      </w:r>
    </w:p>
    <w:p w:rsidR="00117010" w:rsidRDefault="00117010" w:rsidP="00EB587C">
      <w:pPr>
        <w:pStyle w:val="Otsikko1"/>
      </w:pPr>
      <w:bookmarkStart w:id="4" w:name="_Toc476860752"/>
      <w:r>
        <w:t>Työmäärä</w:t>
      </w:r>
      <w:bookmarkEnd w:id="4"/>
    </w:p>
    <w:p w:rsidR="00117010" w:rsidRDefault="00803CCC" w:rsidP="00477C70">
      <w:r>
        <w:t>Työmä</w:t>
      </w:r>
      <w:r w:rsidR="00495067">
        <w:t>ärän tulisi olla noin 40 tuntia. Kaiken teen itse.</w:t>
      </w:r>
      <w:r>
        <w:t xml:space="preserve"> </w:t>
      </w:r>
      <w:r w:rsidR="00117010">
        <w:t>Suunnitelman ja UML kaavion</w:t>
      </w:r>
      <w:r>
        <w:t xml:space="preserve"> tekemiseen varattiin aikaa kaksi</w:t>
      </w:r>
      <w:r w:rsidR="00117010">
        <w:t xml:space="preserve"> tunti. </w:t>
      </w:r>
      <w:r w:rsidR="00295C91">
        <w:t xml:space="preserve">Taulukossa tunti suunnitelma. </w:t>
      </w:r>
    </w:p>
    <w:tbl>
      <w:tblPr>
        <w:tblW w:w="4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"/>
        <w:gridCol w:w="1474"/>
        <w:gridCol w:w="1692"/>
        <w:gridCol w:w="146"/>
      </w:tblGrid>
      <w:tr w:rsidR="007E3E38" w:rsidRPr="007E3E38" w:rsidTr="007E3E38">
        <w:trPr>
          <w:trHeight w:val="300"/>
        </w:trPr>
        <w:tc>
          <w:tcPr>
            <w:tcW w:w="4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i-FI"/>
              </w:rPr>
            </w:pPr>
            <w:r w:rsidRPr="007E3E3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fi-FI"/>
              </w:rPr>
              <w:t>Työtunnit TTOS0200 harjoitustyöhön</w:t>
            </w:r>
          </w:p>
        </w:tc>
      </w:tr>
      <w:tr w:rsidR="007E3E38" w:rsidRPr="007E3E38" w:rsidTr="007E3E38">
        <w:trPr>
          <w:trHeight w:val="3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7E3E38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Viikko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7E3E38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Tunnit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7E3E38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Tunnit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</w:p>
        </w:tc>
      </w:tr>
      <w:tr w:rsidR="007E3E38" w:rsidRPr="007E3E38" w:rsidTr="007E3E38">
        <w:trPr>
          <w:trHeight w:val="3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295C91" w:rsidP="007E3E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Suu</w:t>
            </w:r>
            <w:r w:rsidR="007E3E38" w:rsidRPr="007E3E38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n</w:t>
            </w:r>
            <w:r w:rsidR="007E3E38" w:rsidRPr="007E3E38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itellut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7E3E38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Toteutuneet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</w:p>
        </w:tc>
      </w:tr>
      <w:tr w:rsidR="007E3E38" w:rsidRPr="007E3E38" w:rsidTr="007E3E38">
        <w:trPr>
          <w:trHeight w:val="3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7E3E38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10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7E3E38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495067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2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</w:p>
        </w:tc>
      </w:tr>
      <w:tr w:rsidR="007E3E38" w:rsidRPr="007E3E38" w:rsidTr="007E3E38">
        <w:trPr>
          <w:trHeight w:val="3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7E3E38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11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7E3E38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5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7E3E38" w:rsidRPr="007E3E38" w:rsidTr="007E3E38">
        <w:trPr>
          <w:trHeight w:val="3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7E3E38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12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7E3E38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7E3E38" w:rsidRPr="007E3E38" w:rsidTr="007E3E38">
        <w:trPr>
          <w:trHeight w:val="3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7E3E38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13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7E3E38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7E3E38" w:rsidRPr="007E3E38" w:rsidTr="007E3E38">
        <w:trPr>
          <w:trHeight w:val="3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7E3E38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14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7E3E38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7E3E38" w:rsidRPr="007E3E38" w:rsidTr="007E3E38">
        <w:trPr>
          <w:trHeight w:val="3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7E3E38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15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7E3E38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7E3E38" w:rsidRPr="007E3E38" w:rsidTr="007E3E38">
        <w:trPr>
          <w:trHeight w:val="3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7E3E38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16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7E3E38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7E3E38" w:rsidRPr="007E3E38" w:rsidTr="007E3E38">
        <w:trPr>
          <w:trHeight w:val="3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  <w:tr w:rsidR="007E3E38" w:rsidRPr="007E3E38" w:rsidTr="007E3E38">
        <w:trPr>
          <w:trHeight w:val="3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7E3E38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Yht</w:t>
            </w:r>
            <w:r w:rsidR="00EB587C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.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7E3E38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40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  <w:r w:rsidRPr="007E3E38"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  <w:t>1,5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fi-FI"/>
              </w:rPr>
            </w:pPr>
          </w:p>
        </w:tc>
      </w:tr>
      <w:tr w:rsidR="007E3E38" w:rsidRPr="007E3E38" w:rsidTr="007E3E38">
        <w:trPr>
          <w:trHeight w:val="3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3E38" w:rsidRPr="007E3E38" w:rsidRDefault="007E3E38" w:rsidP="007E3E3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</w:tr>
    </w:tbl>
    <w:p w:rsidR="007E3E38" w:rsidRDefault="007E3E38" w:rsidP="00EB587C">
      <w:pPr>
        <w:pStyle w:val="Otsikko1"/>
      </w:pPr>
      <w:bookmarkStart w:id="5" w:name="_Toc476860753"/>
      <w:r>
        <w:t>Luokkakaavio</w:t>
      </w:r>
      <w:bookmarkEnd w:id="5"/>
    </w:p>
    <w:p w:rsidR="007E3E38" w:rsidRDefault="007E3E38" w:rsidP="00477C70">
      <w:r>
        <w:t xml:space="preserve">Tarkoituksen on tehdä Player-luokka, joka pitää sisällään pelaajan tiedot ja mahdollistaa pelaajan lisäämisen. Grid-luokka määrittelee taulukon koon. Cell-luokka periytyy Grid-luokasta ja määrittelee solut tarkemmin. Card-luokka määrittelee kortin, eli solun, mikä kortti solussa on. Card-luokka on vielä yläluokkana Louhi, Ahti, </w:t>
      </w:r>
      <w:proofErr w:type="spellStart"/>
      <w:r>
        <w:t>Pike</w:t>
      </w:r>
      <w:proofErr w:type="spellEnd"/>
      <w:r>
        <w:t xml:space="preserve">, </w:t>
      </w:r>
      <w:proofErr w:type="spellStart"/>
      <w:r>
        <w:t>FishCard</w:t>
      </w:r>
      <w:proofErr w:type="spellEnd"/>
      <w:r>
        <w:t xml:space="preserve"> sekä </w:t>
      </w:r>
      <w:proofErr w:type="spellStart"/>
      <w:r>
        <w:t>SeaCard</w:t>
      </w:r>
      <w:proofErr w:type="spellEnd"/>
      <w:r>
        <w:t xml:space="preserve"> luokille. Nämä luokat joko antavat pelaajalle kalan, poistavat sen tai mahdollistavat uuden kokeilun. Luokkakaavio voi muuttua vielä ja se tulee ainakin selkiytymään.</w:t>
      </w:r>
    </w:p>
    <w:p w:rsidR="00EB587C" w:rsidRDefault="007E3E38" w:rsidP="00EB587C">
      <w:pPr>
        <w:pStyle w:val="Kuva"/>
      </w:pPr>
      <w:r>
        <w:rPr>
          <w:noProof/>
          <w:lang w:eastAsia="fi-FI"/>
        </w:rPr>
        <w:lastRenderedPageBreak/>
        <w:drawing>
          <wp:inline distT="0" distB="0" distL="0" distR="0">
            <wp:extent cx="5292090" cy="5978780"/>
            <wp:effectExtent l="0" t="0" r="3810" b="3175"/>
            <wp:docPr id="4" name="Kuva 4" descr="C:\Users\TeemuJ\AppData\Local\Microsoft\Windows\INetCache\Content.Word\Siepp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emuJ\AppData\Local\Microsoft\Windows\INetCache\Content.Word\Sieppa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59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E38" w:rsidRDefault="00EB587C" w:rsidP="00EB587C">
      <w:pPr>
        <w:pStyle w:val="Kuvaotsikko"/>
      </w:pPr>
      <w:r>
        <w:t xml:space="preserve">Kuva </w:t>
      </w:r>
      <w:fldSimple w:instr=" SEQ Kuva \* ARABIC ">
        <w:r>
          <w:rPr>
            <w:noProof/>
          </w:rPr>
          <w:t>1</w:t>
        </w:r>
      </w:fldSimple>
      <w:r>
        <w:t>:UML kaavio</w:t>
      </w:r>
    </w:p>
    <w:p w:rsidR="00A15CC1" w:rsidRPr="00A15CC1" w:rsidRDefault="00A15CC1" w:rsidP="00A15CC1">
      <w:r>
        <w:rPr>
          <w:noProof/>
          <w:lang w:eastAsia="fi-FI"/>
        </w:rPr>
        <w:lastRenderedPageBreak/>
        <w:drawing>
          <wp:inline distT="0" distB="0" distL="0" distR="0" wp14:anchorId="5D63F975" wp14:editId="2366F3A4">
            <wp:extent cx="5105400" cy="3038475"/>
            <wp:effectExtent l="0" t="0" r="0" b="952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A15CC1" w:rsidRPr="00A15CC1" w:rsidSect="003B2A25">
      <w:headerReference w:type="default" r:id="rId12"/>
      <w:footerReference w:type="default" r:id="rId13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C9B" w:rsidRDefault="009D1C9B" w:rsidP="00CD51B9">
      <w:pPr>
        <w:spacing w:before="0" w:after="0" w:line="240" w:lineRule="auto"/>
      </w:pPr>
      <w:r>
        <w:separator/>
      </w:r>
    </w:p>
  </w:endnote>
  <w:endnote w:type="continuationSeparator" w:id="0">
    <w:p w:rsidR="009D1C9B" w:rsidRDefault="009D1C9B" w:rsidP="00CD51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8EB" w:rsidRDefault="00DA59BA" w:rsidP="00DA59BA">
    <w:pPr>
      <w:pStyle w:val="Alatunniste"/>
      <w:ind w:left="-142"/>
    </w:pPr>
    <w:r>
      <w:rPr>
        <w:noProof/>
        <w:lang w:eastAsia="fi-FI"/>
      </w:rPr>
      <w:drawing>
        <wp:inline distT="0" distB="0" distL="0" distR="0" wp14:anchorId="2E10AA75" wp14:editId="387B213D">
          <wp:extent cx="3160800" cy="583200"/>
          <wp:effectExtent l="0" t="0" r="1905" b="7620"/>
          <wp:docPr id="7" name="Picture 7" descr="http://batman.jamk.fi/%7E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batman.jamk.fi/%7E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010" w:rsidRDefault="00117010" w:rsidP="00DA59BA">
    <w:pPr>
      <w:pStyle w:val="Alatunniste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C9B" w:rsidRDefault="009D1C9B" w:rsidP="00CD51B9">
      <w:pPr>
        <w:spacing w:before="0" w:after="0" w:line="240" w:lineRule="auto"/>
      </w:pPr>
      <w:r>
        <w:separator/>
      </w:r>
    </w:p>
  </w:footnote>
  <w:footnote w:type="continuationSeparator" w:id="0">
    <w:p w:rsidR="009D1C9B" w:rsidRDefault="009D1C9B" w:rsidP="00CD51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1B9" w:rsidRDefault="00EA38EB" w:rsidP="00EA38EB">
    <w:pPr>
      <w:pStyle w:val="KansiHeader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6D6439" id="Rectangle 5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HF0ptu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  <w:r w:rsidR="00CD51B9" w:rsidRPr="00CD51B9">
      <w:rPr>
        <w:noProof/>
        <w:lang w:eastAsia="fi-FI"/>
      </w:rPr>
      <w:drawing>
        <wp:inline distT="0" distB="0" distL="0" distR="0">
          <wp:extent cx="2106000" cy="622800"/>
          <wp:effectExtent l="0" t="0" r="0" b="6350"/>
          <wp:docPr id="1" name="Picture 1" descr="http://batman.jamk.fi/%7E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1B9" w:rsidRDefault="00CD51B9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B596E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10"/>
    <w:rsid w:val="000A1D7A"/>
    <w:rsid w:val="00117010"/>
    <w:rsid w:val="00276D45"/>
    <w:rsid w:val="00295C91"/>
    <w:rsid w:val="003B2A25"/>
    <w:rsid w:val="00477C70"/>
    <w:rsid w:val="00495067"/>
    <w:rsid w:val="0057494F"/>
    <w:rsid w:val="007E3E38"/>
    <w:rsid w:val="00803CCC"/>
    <w:rsid w:val="009D1C9B"/>
    <w:rsid w:val="009D2932"/>
    <w:rsid w:val="00A15CC1"/>
    <w:rsid w:val="00B8362E"/>
    <w:rsid w:val="00C6494B"/>
    <w:rsid w:val="00CB62B8"/>
    <w:rsid w:val="00CD51B9"/>
    <w:rsid w:val="00DA59BA"/>
    <w:rsid w:val="00EA38EB"/>
    <w:rsid w:val="00EB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96A4D"/>
  <w15:chartTrackingRefBased/>
  <w15:docId w15:val="{2C6BB968-2847-42F7-9167-6D9321DA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  <w:rsid w:val="00276D45"/>
    <w:pPr>
      <w:spacing w:before="240" w:line="360" w:lineRule="auto"/>
    </w:pPr>
    <w:rPr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276D4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76D45"/>
    <w:pPr>
      <w:keepNext/>
      <w:keepLines/>
      <w:numPr>
        <w:ilvl w:val="1"/>
        <w:numId w:val="1"/>
      </w:numPr>
      <w:spacing w:before="40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276D45"/>
    <w:pPr>
      <w:keepNext/>
      <w:keepLines/>
      <w:numPr>
        <w:ilvl w:val="2"/>
        <w:numId w:val="1"/>
      </w:numPr>
      <w:spacing w:before="40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D293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D293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D293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D293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D293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D293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76D45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276D45"/>
    <w:rPr>
      <w:rFonts w:asciiTheme="majorHAnsi" w:eastAsiaTheme="majorEastAsia" w:hAnsiTheme="majorHAnsi" w:cstheme="majorBidi"/>
      <w:sz w:val="32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276D45"/>
    <w:rPr>
      <w:rFonts w:asciiTheme="majorHAnsi" w:eastAsiaTheme="majorEastAsia" w:hAnsiTheme="majorHAnsi" w:cstheme="majorBidi"/>
      <w:sz w:val="28"/>
      <w:szCs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9D2932"/>
    <w:pPr>
      <w:spacing w:before="0" w:after="200" w:line="240" w:lineRule="auto"/>
    </w:pPr>
    <w:rPr>
      <w:iCs/>
      <w:sz w:val="18"/>
      <w:szCs w:val="18"/>
    </w:rPr>
  </w:style>
  <w:style w:type="paragraph" w:styleId="Sisluet1">
    <w:name w:val="toc 1"/>
    <w:basedOn w:val="Normaali"/>
    <w:next w:val="Normaali"/>
    <w:autoRedefine/>
    <w:uiPriority w:val="39"/>
    <w:unhideWhenUsed/>
    <w:rsid w:val="009D2932"/>
    <w:pPr>
      <w:spacing w:after="0"/>
    </w:pPr>
    <w:rPr>
      <w:b/>
    </w:r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9D2932"/>
    <w:pPr>
      <w:spacing w:before="0" w:after="0"/>
      <w:ind w:left="238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9D2932"/>
    <w:pPr>
      <w:spacing w:before="0" w:after="0"/>
      <w:ind w:left="482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9D2932"/>
    <w:pPr>
      <w:spacing w:before="240"/>
      <w:outlineLvl w:val="9"/>
    </w:pPr>
  </w:style>
  <w:style w:type="paragraph" w:styleId="Yltunniste">
    <w:name w:val="header"/>
    <w:basedOn w:val="Normaali"/>
    <w:link w:val="YltunnisteChar"/>
    <w:uiPriority w:val="99"/>
    <w:unhideWhenUsed/>
    <w:rsid w:val="009D2932"/>
    <w:pPr>
      <w:tabs>
        <w:tab w:val="center" w:pos="4819"/>
        <w:tab w:val="right" w:pos="9638"/>
      </w:tabs>
      <w:spacing w:before="0" w:after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9D2932"/>
    <w:rPr>
      <w:sz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D293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D293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D293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D293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D29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D29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ali"/>
    <w:qFormat/>
    <w:rsid w:val="009D2932"/>
    <w:pPr>
      <w:keepNext/>
      <w:spacing w:line="240" w:lineRule="auto"/>
    </w:pPr>
  </w:style>
  <w:style w:type="paragraph" w:customStyle="1" w:styleId="Kappaleotsikko">
    <w:name w:val="Kappaleotsikko"/>
    <w:basedOn w:val="Normaali"/>
    <w:qFormat/>
    <w:rsid w:val="009D2932"/>
    <w:pPr>
      <w:keepNext/>
    </w:pPr>
    <w:rPr>
      <w:b/>
    </w:rPr>
  </w:style>
  <w:style w:type="paragraph" w:customStyle="1" w:styleId="NumeroimatonHeading1">
    <w:name w:val="NumeroimatonHeading1"/>
    <w:basedOn w:val="Otsikko1"/>
    <w:qFormat/>
    <w:rsid w:val="009D2932"/>
    <w:pPr>
      <w:numPr>
        <w:numId w:val="0"/>
      </w:numPr>
    </w:pPr>
  </w:style>
  <w:style w:type="paragraph" w:customStyle="1" w:styleId="Lainaus1">
    <w:name w:val="Lainaus1"/>
    <w:basedOn w:val="Normaali"/>
    <w:qFormat/>
    <w:rsid w:val="00477C70"/>
    <w:pPr>
      <w:spacing w:line="240" w:lineRule="auto"/>
      <w:ind w:left="1304"/>
    </w:pPr>
    <w:rPr>
      <w:i/>
    </w:rPr>
  </w:style>
  <w:style w:type="paragraph" w:customStyle="1" w:styleId="Lhdeluettelo1">
    <w:name w:val="Lähdeluettelo1"/>
    <w:basedOn w:val="Normaali"/>
    <w:qFormat/>
    <w:rsid w:val="00477C70"/>
    <w:pPr>
      <w:spacing w:line="240" w:lineRule="auto"/>
    </w:pPr>
  </w:style>
  <w:style w:type="paragraph" w:customStyle="1" w:styleId="KansiHeader">
    <w:name w:val="KansiHeader"/>
    <w:basedOn w:val="Yltunniste"/>
    <w:qFormat/>
    <w:rsid w:val="00CD51B9"/>
    <w:pPr>
      <w:jc w:val="left"/>
    </w:pPr>
  </w:style>
  <w:style w:type="paragraph" w:customStyle="1" w:styleId="Kansi26">
    <w:name w:val="Kansi26"/>
    <w:basedOn w:val="Normaali"/>
    <w:qFormat/>
    <w:rsid w:val="00CD51B9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ali"/>
    <w:qFormat/>
    <w:rsid w:val="00CD51B9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ali"/>
    <w:qFormat/>
    <w:rsid w:val="00CD51B9"/>
    <w:pPr>
      <w:spacing w:before="0" w:after="0" w:line="240" w:lineRule="auto"/>
    </w:pPr>
    <w:rPr>
      <w:sz w:val="28"/>
    </w:rPr>
  </w:style>
  <w:style w:type="paragraph" w:styleId="Alatunniste">
    <w:name w:val="footer"/>
    <w:basedOn w:val="Normaali"/>
    <w:link w:val="AlatunnisteChar"/>
    <w:uiPriority w:val="99"/>
    <w:unhideWhenUsed/>
    <w:rsid w:val="00CD51B9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D51B9"/>
    <w:rPr>
      <w:sz w:val="24"/>
    </w:rPr>
  </w:style>
  <w:style w:type="character" w:styleId="Hyperlinkki">
    <w:name w:val="Hyperlink"/>
    <w:basedOn w:val="Kappaleenoletusfontti"/>
    <w:uiPriority w:val="99"/>
    <w:unhideWhenUsed/>
    <w:rsid w:val="00EB58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6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oulu\JAMKin_malli\JAMKin_mall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723DE-C582-4547-8620-C2F8EBAF6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JAMKin_malli</Template>
  <TotalTime>116</TotalTime>
  <Pages>5</Pages>
  <Words>275</Words>
  <Characters>2230</Characters>
  <Application>Microsoft Office Word</Application>
  <DocSecurity>0</DocSecurity>
  <Lines>18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TeemuJ</dc:creator>
  <cp:keywords/>
  <dc:description/>
  <cp:lastModifiedBy>TeemuJ</cp:lastModifiedBy>
  <cp:revision>6</cp:revision>
  <dcterms:created xsi:type="dcterms:W3CDTF">2017-03-09T18:43:00Z</dcterms:created>
  <dcterms:modified xsi:type="dcterms:W3CDTF">2017-03-16T15:45:00Z</dcterms:modified>
</cp:coreProperties>
</file>